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B5668" w:rsidP="00B3435E">
            <w:pPr>
              <w:pStyle w:val="TtulodoDocumento"/>
              <w:spacing w:before="0"/>
            </w:pPr>
            <w:r>
              <w:t>Lista de Necessidades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>
      <w:bookmarkStart w:id="0" w:name="_GoBack"/>
      <w:bookmarkEnd w:id="0"/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9B5668" w:rsidRPr="009B5668" w:rsidRDefault="009B5668" w:rsidP="009B5668">
      <w:pPr>
        <w:spacing w:after="160" w:line="259" w:lineRule="auto"/>
        <w:jc w:val="center"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b/>
          <w:sz w:val="28"/>
          <w:szCs w:val="28"/>
          <w:lang w:eastAsia="en-US"/>
        </w:rPr>
        <w:t>Lista de Necessidades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Sistema de custo razoável e de fácil utilização.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Sistema intuitivo com mínimo de treinamento para usuários.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Liberação de Funcionalidades por usuário.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Relatórios Financeiros.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Manutenção de custo mínimo.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Controle de pagamentos realizados e pendentes.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b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>Cadastro de pacientes e parcerias.</w:t>
      </w:r>
    </w:p>
    <w:p w:rsidR="009B5668" w:rsidRPr="009B5668" w:rsidRDefault="009B5668" w:rsidP="009B5668">
      <w:pPr>
        <w:numPr>
          <w:ilvl w:val="0"/>
          <w:numId w:val="21"/>
        </w:numPr>
        <w:spacing w:after="160" w:line="259" w:lineRule="auto"/>
        <w:contextualSpacing/>
        <w:rPr>
          <w:rFonts w:cs="Times New Roman"/>
          <w:sz w:val="28"/>
          <w:szCs w:val="28"/>
          <w:lang w:eastAsia="en-US"/>
        </w:rPr>
      </w:pPr>
      <w:r w:rsidRPr="009B5668">
        <w:rPr>
          <w:rFonts w:cs="Times New Roman"/>
          <w:sz w:val="28"/>
          <w:szCs w:val="28"/>
          <w:lang w:eastAsia="en-US"/>
        </w:rPr>
        <w:t xml:space="preserve">Solução web, pois há necessidade de </w:t>
      </w:r>
      <w:r w:rsidRPr="009B5668">
        <w:rPr>
          <w:rFonts w:cs="Times New Roman"/>
          <w:i/>
          <w:sz w:val="28"/>
          <w:szCs w:val="28"/>
          <w:lang w:eastAsia="en-US"/>
        </w:rPr>
        <w:t>home office</w:t>
      </w:r>
      <w:r w:rsidRPr="009B5668">
        <w:rPr>
          <w:rFonts w:cs="Times New Roman"/>
          <w:sz w:val="28"/>
          <w:szCs w:val="28"/>
          <w:lang w:eastAsia="en-US"/>
        </w:rPr>
        <w:t>.</w:t>
      </w: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B34" w:rsidRDefault="00B25B34" w:rsidP="00C160D2">
      <w:r>
        <w:separator/>
      </w:r>
    </w:p>
    <w:p w:rsidR="00B25B34" w:rsidRDefault="00B25B34" w:rsidP="00C160D2"/>
    <w:p w:rsidR="00B25B34" w:rsidRDefault="00B25B34" w:rsidP="00C160D2"/>
  </w:endnote>
  <w:endnote w:type="continuationSeparator" w:id="0">
    <w:p w:rsidR="00B25B34" w:rsidRDefault="00B25B34" w:rsidP="00C160D2">
      <w:r>
        <w:continuationSeparator/>
      </w:r>
    </w:p>
    <w:p w:rsidR="00B25B34" w:rsidRDefault="00B25B34" w:rsidP="00C160D2"/>
    <w:p w:rsidR="00B25B34" w:rsidRDefault="00B25B3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25B3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B566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25B34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B566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B34" w:rsidRDefault="00B25B34" w:rsidP="00C160D2">
      <w:r>
        <w:separator/>
      </w:r>
    </w:p>
    <w:p w:rsidR="00B25B34" w:rsidRDefault="00B25B34" w:rsidP="00C160D2"/>
    <w:p w:rsidR="00B25B34" w:rsidRDefault="00B25B34" w:rsidP="00C160D2"/>
  </w:footnote>
  <w:footnote w:type="continuationSeparator" w:id="0">
    <w:p w:rsidR="00B25B34" w:rsidRDefault="00B25B34" w:rsidP="00C160D2">
      <w:r>
        <w:continuationSeparator/>
      </w:r>
    </w:p>
    <w:p w:rsidR="00B25B34" w:rsidRDefault="00B25B34" w:rsidP="00C160D2"/>
    <w:p w:rsidR="00B25B34" w:rsidRDefault="00B25B34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25B3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25B34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C83E0-CA40-4703-AC9B-687312AC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133</Words>
  <Characters>722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854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2016-08-18T23:58:00Z</dcterms:created>
  <dcterms:modified xsi:type="dcterms:W3CDTF">2016-08-18T23:58:00Z</dcterms:modified>
  <cp:category/>
</cp:coreProperties>
</file>