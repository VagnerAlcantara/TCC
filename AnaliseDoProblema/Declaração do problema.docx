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4163"/>
        <w:gridCol w:w="3975"/>
        <w:gridCol w:w="706"/>
        <w:gridCol w:w="1078"/>
      </w:tblGrid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1F7B3E">
              <w:rPr>
                <w:caps/>
                <w:color w:val="auto"/>
                <w:sz w:val="20"/>
                <w:szCs w:val="20"/>
              </w:rPr>
              <w:t>Psystem</w:t>
            </w:r>
          </w:p>
        </w:tc>
      </w:tr>
      <w:tr w:rsidR="00AD463C" w:rsidRPr="0039316F" w:rsidTr="00D76B6B"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4A74B4" w:rsidP="00B3435E">
            <w:pPr>
              <w:pStyle w:val="TtulodoDocumento"/>
              <w:spacing w:before="0"/>
            </w:pPr>
            <w:r>
              <w:t>Declaração do Problema</w:t>
            </w:r>
          </w:p>
        </w:tc>
      </w:tr>
      <w:tr w:rsidR="00D76B6B" w:rsidRPr="0039316F" w:rsidTr="0055449E">
        <w:trPr>
          <w:trHeight w:val="45"/>
        </w:trPr>
        <w:tc>
          <w:tcPr>
            <w:tcW w:w="2098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1F7B3E" w:rsidP="00B61053">
            <w:pPr>
              <w:pStyle w:val="SubtitulosCabealhoeRodap"/>
              <w:spacing w:before="40"/>
            </w:pPr>
            <w:r>
              <w:t>Desenvolvido</w:t>
            </w:r>
            <w:r w:rsidR="0039316F" w:rsidRPr="0039316F">
              <w:t xml:space="preserve"> POR</w:t>
            </w:r>
          </w:p>
        </w:tc>
        <w:tc>
          <w:tcPr>
            <w:tcW w:w="200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356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VERSÃO</w:t>
            </w:r>
          </w:p>
        </w:tc>
        <w:tc>
          <w:tcPr>
            <w:tcW w:w="543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39316F" w:rsidRPr="0039316F" w:rsidRDefault="0039316F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C160D2" w:rsidRPr="0039316F" w:rsidTr="0055449E">
        <w:tc>
          <w:tcPr>
            <w:tcW w:w="2098" w:type="pct"/>
            <w:tcBorders>
              <w:top w:val="nil"/>
              <w:left w:val="nil"/>
              <w:bottom w:val="nil"/>
              <w:right w:val="nil"/>
            </w:tcBorders>
          </w:tcPr>
          <w:p w:rsidR="001F7B3E" w:rsidRDefault="001F7B3E" w:rsidP="00D05AE9">
            <w:pPr>
              <w:pStyle w:val="ItensCabealhoeRodap"/>
              <w:spacing w:before="0"/>
            </w:pPr>
            <w:r>
              <w:t>Alisson Santana</w:t>
            </w:r>
          </w:p>
          <w:p w:rsidR="001F7B3E" w:rsidRDefault="001F7B3E" w:rsidP="00D05AE9">
            <w:pPr>
              <w:pStyle w:val="ItensCabealhoeRodap"/>
              <w:spacing w:before="0"/>
            </w:pPr>
            <w:r>
              <w:t>J. Alexandre Bitencourt</w:t>
            </w:r>
          </w:p>
          <w:p w:rsidR="0039316F" w:rsidRDefault="001F7B3E" w:rsidP="00D05AE9">
            <w:pPr>
              <w:pStyle w:val="ItensCabealhoeRodap"/>
              <w:spacing w:before="0"/>
            </w:pPr>
            <w:r>
              <w:t>Tatiana Santana</w:t>
            </w:r>
          </w:p>
          <w:p w:rsidR="006A5AC2" w:rsidRDefault="001F7B3E" w:rsidP="00D05AE9">
            <w:pPr>
              <w:pStyle w:val="ItensCabealhoeRodap"/>
              <w:spacing w:before="0"/>
            </w:pPr>
            <w:proofErr w:type="spellStart"/>
            <w:r>
              <w:t>Wender</w:t>
            </w:r>
            <w:proofErr w:type="spellEnd"/>
            <w:r>
              <w:t xml:space="preserve"> Dantas</w:t>
            </w:r>
          </w:p>
          <w:p w:rsidR="001F7B3E" w:rsidRPr="00C160D2" w:rsidRDefault="001F7B3E" w:rsidP="00D05AE9">
            <w:pPr>
              <w:pStyle w:val="ItensCabealhoeRodap"/>
              <w:spacing w:before="0"/>
            </w:pPr>
            <w:r>
              <w:t xml:space="preserve">Vagner </w:t>
            </w:r>
            <w:proofErr w:type="spellStart"/>
            <w:r>
              <w:t>Alcantara</w:t>
            </w:r>
            <w:proofErr w:type="spellEnd"/>
          </w:p>
        </w:tc>
        <w:tc>
          <w:tcPr>
            <w:tcW w:w="200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39316F" w:rsidP="00D05AE9">
            <w:pPr>
              <w:pStyle w:val="ItensCabealhoeRodap"/>
              <w:spacing w:before="0"/>
            </w:pPr>
          </w:p>
        </w:tc>
        <w:tc>
          <w:tcPr>
            <w:tcW w:w="356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A33B57" w:rsidP="00D05AE9">
            <w:pPr>
              <w:pStyle w:val="ItensCabealhoeRodap"/>
              <w:spacing w:before="0"/>
            </w:pPr>
            <w:r>
              <w:t>0</w:t>
            </w:r>
            <w:r w:rsidR="000041B9">
              <w:t>0</w:t>
            </w:r>
          </w:p>
        </w:tc>
        <w:tc>
          <w:tcPr>
            <w:tcW w:w="543" w:type="pct"/>
            <w:tcBorders>
              <w:top w:val="nil"/>
              <w:left w:val="nil"/>
              <w:bottom w:val="nil"/>
              <w:right w:val="nil"/>
            </w:tcBorders>
          </w:tcPr>
          <w:p w:rsidR="0039316F" w:rsidRPr="00C160D2" w:rsidRDefault="001F7B3E" w:rsidP="000041B9">
            <w:pPr>
              <w:pStyle w:val="ItensCabealhoeRodap"/>
              <w:spacing w:before="0"/>
            </w:pPr>
            <w:r>
              <w:t>17/08</w:t>
            </w:r>
            <w:r w:rsidR="00A33B57">
              <w:t>/2016</w:t>
            </w:r>
          </w:p>
        </w:tc>
      </w:tr>
    </w:tbl>
    <w:p w:rsidR="005F1189" w:rsidRDefault="005F1189" w:rsidP="006A5AC2"/>
    <w:tbl>
      <w:tblPr>
        <w:tblW w:w="7212" w:type="dxa"/>
        <w:tblInd w:w="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2"/>
        <w:gridCol w:w="5200"/>
      </w:tblGrid>
      <w:tr w:rsidR="004A74B4" w:rsidRPr="004A74B4" w:rsidTr="004A74B4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b/>
                <w:bCs/>
                <w:color w:val="000000"/>
              </w:rPr>
            </w:pPr>
            <w:r w:rsidRPr="004A74B4">
              <w:rPr>
                <w:rFonts w:ascii="Arial" w:hAnsi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b/>
                <w:bCs/>
                <w:color w:val="000000"/>
              </w:rPr>
            </w:pPr>
            <w:r w:rsidRPr="004A74B4">
              <w:rPr>
                <w:rFonts w:ascii="Arial" w:hAnsi="Arial"/>
                <w:b/>
                <w:bCs/>
                <w:color w:val="000000"/>
              </w:rPr>
              <w:t>Descrição</w:t>
            </w:r>
          </w:p>
        </w:tc>
      </w:tr>
      <w:tr w:rsidR="004A74B4" w:rsidRPr="004A74B4" w:rsidTr="004A74B4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 w:rsidRPr="004A74B4">
              <w:rPr>
                <w:rFonts w:ascii="Arial" w:hAnsi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4A74B4" w:rsidP="008B672D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de</w:t>
            </w:r>
            <w:proofErr w:type="gramEnd"/>
            <w:r w:rsidRPr="004A74B4">
              <w:rPr>
                <w:rFonts w:ascii="Arial" w:hAnsi="Arial"/>
                <w:color w:val="000000"/>
              </w:rPr>
              <w:t xml:space="preserve"> alto esforço para o controle das informações da empresa</w:t>
            </w:r>
          </w:p>
        </w:tc>
      </w:tr>
      <w:tr w:rsidR="004A74B4" w:rsidRPr="004A74B4" w:rsidTr="004A74B4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afeta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o</w:t>
            </w:r>
            <w:proofErr w:type="gramEnd"/>
            <w:r w:rsidRPr="004A74B4">
              <w:rPr>
                <w:rFonts w:ascii="Arial" w:hAnsi="Arial"/>
                <w:color w:val="000000"/>
              </w:rPr>
              <w:t xml:space="preserve"> paciente, cliente, assistente e psicóloga</w:t>
            </w:r>
          </w:p>
        </w:tc>
      </w:tr>
      <w:tr w:rsidR="004A74B4" w:rsidRPr="004A74B4" w:rsidTr="004A74B4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 w:rsidRPr="004A74B4">
              <w:rPr>
                <w:rFonts w:ascii="Arial" w:hAnsi="Arial"/>
                <w:color w:val="000000"/>
              </w:rPr>
              <w:t>devido</w:t>
            </w:r>
            <w:proofErr w:type="gramEnd"/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AF5284" w:rsidP="00AF528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proofErr w:type="gramStart"/>
            <w:r>
              <w:rPr>
                <w:rFonts w:ascii="Arial" w:hAnsi="Arial"/>
                <w:color w:val="000000"/>
              </w:rPr>
              <w:t>a</w:t>
            </w:r>
            <w:proofErr w:type="gramEnd"/>
            <w:r>
              <w:rPr>
                <w:rFonts w:ascii="Arial" w:hAnsi="Arial"/>
                <w:color w:val="000000"/>
              </w:rPr>
              <w:t xml:space="preserve"> dificuldade no agendamento</w:t>
            </w:r>
            <w:r>
              <w:rPr>
                <w:rFonts w:ascii="Arial" w:hAnsi="Arial"/>
                <w:color w:val="000000"/>
              </w:rPr>
              <w:t>, r</w:t>
            </w:r>
            <w:r w:rsidR="008B672D">
              <w:rPr>
                <w:rFonts w:ascii="Arial" w:hAnsi="Arial"/>
                <w:color w:val="000000"/>
              </w:rPr>
              <w:t>edução de faturamento</w:t>
            </w:r>
            <w:r>
              <w:rPr>
                <w:rFonts w:ascii="Arial" w:hAnsi="Arial"/>
                <w:color w:val="000000"/>
              </w:rPr>
              <w:t xml:space="preserve"> e</w:t>
            </w:r>
            <w:r w:rsidR="008B672D">
              <w:rPr>
                <w:rFonts w:ascii="Arial" w:hAnsi="Arial"/>
                <w:color w:val="000000"/>
              </w:rPr>
              <w:t xml:space="preserve"> negó</w:t>
            </w:r>
            <w:r>
              <w:rPr>
                <w:rFonts w:ascii="Arial" w:hAnsi="Arial"/>
                <w:color w:val="000000"/>
              </w:rPr>
              <w:t>cio.</w:t>
            </w:r>
            <w:r w:rsidR="008B672D">
              <w:rPr>
                <w:rFonts w:ascii="Arial" w:hAnsi="Arial"/>
                <w:color w:val="000000"/>
              </w:rPr>
              <w:t xml:space="preserve"> </w:t>
            </w:r>
          </w:p>
        </w:tc>
      </w:tr>
      <w:tr w:rsidR="004A74B4" w:rsidRPr="004A74B4" w:rsidTr="004A74B4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r w:rsidRPr="004A74B4">
              <w:rPr>
                <w:rFonts w:ascii="Arial" w:hAnsi="Arial"/>
                <w:color w:val="000000"/>
              </w:rPr>
              <w:t>Os benefícios desse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A74B4" w:rsidRPr="004A74B4" w:rsidRDefault="004A74B4" w:rsidP="004A74B4">
            <w:pPr>
              <w:spacing w:after="0"/>
              <w:jc w:val="left"/>
              <w:rPr>
                <w:rFonts w:ascii="Arial" w:hAnsi="Arial"/>
                <w:color w:val="000000"/>
              </w:rPr>
            </w:pPr>
            <w:bookmarkStart w:id="0" w:name="_GoBack"/>
            <w:bookmarkEnd w:id="0"/>
            <w:proofErr w:type="gramStart"/>
            <w:r>
              <w:rPr>
                <w:rFonts w:ascii="Arial" w:hAnsi="Arial"/>
                <w:color w:val="000000"/>
              </w:rPr>
              <w:t>sistema</w:t>
            </w:r>
            <w:proofErr w:type="gramEnd"/>
            <w:r>
              <w:rPr>
                <w:rFonts w:ascii="Arial" w:hAnsi="Arial"/>
                <w:color w:val="000000"/>
              </w:rPr>
              <w:t xml:space="preserve"> que será desenvolvido para a empresa são</w:t>
            </w:r>
            <w:r w:rsidRPr="004A74B4">
              <w:rPr>
                <w:rFonts w:ascii="Arial" w:hAnsi="Arial"/>
                <w:color w:val="000000"/>
              </w:rPr>
              <w:t>: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Gerenciamento de informações</w:t>
            </w:r>
            <w:r w:rsidRPr="004A74B4">
              <w:rPr>
                <w:rFonts w:ascii="Arial" w:hAnsi="Arial"/>
                <w:color w:val="000000"/>
              </w:rPr>
              <w:t xml:space="preserve">; 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Integridade e confiabilidade no controle dos ativos da empresa</w:t>
            </w:r>
            <w:r w:rsidRPr="004A74B4">
              <w:rPr>
                <w:rFonts w:ascii="Arial" w:hAnsi="Arial"/>
                <w:color w:val="000000"/>
              </w:rPr>
              <w:t>;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Integração de cadastro de pacientes, empresas, parceiros e convênios</w:t>
            </w:r>
            <w:r w:rsidRPr="004A74B4">
              <w:rPr>
                <w:rFonts w:ascii="Arial" w:hAnsi="Arial"/>
                <w:color w:val="000000"/>
              </w:rPr>
              <w:t>;</w:t>
            </w:r>
          </w:p>
          <w:p w:rsidR="004A74B4" w:rsidRPr="004A74B4" w:rsidRDefault="004A74B4" w:rsidP="004A74B4">
            <w:pPr>
              <w:numPr>
                <w:ilvl w:val="0"/>
                <w:numId w:val="20"/>
              </w:numPr>
              <w:spacing w:after="0"/>
              <w:contextualSpacing/>
              <w:jc w:val="lef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Otimização do tempo para realizar atividades administrativas;</w:t>
            </w:r>
          </w:p>
        </w:tc>
      </w:tr>
    </w:tbl>
    <w:p w:rsidR="004A74B4" w:rsidRPr="004A74B4" w:rsidRDefault="004A74B4" w:rsidP="004A74B4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Default="001F7B3E" w:rsidP="006A5AC2"/>
    <w:p w:rsidR="001F7B3E" w:rsidRPr="001F7B3E" w:rsidRDefault="001F7B3E" w:rsidP="001F7B3E">
      <w:pPr>
        <w:spacing w:after="160" w:line="259" w:lineRule="auto"/>
        <w:jc w:val="left"/>
        <w:rPr>
          <w:rFonts w:asciiTheme="minorHAnsi" w:hAnsiTheme="minorHAnsi" w:cs="Times New Roman"/>
          <w:lang w:eastAsia="en-US"/>
        </w:rPr>
      </w:pPr>
    </w:p>
    <w:p w:rsidR="001F7B3E" w:rsidRDefault="001F7B3E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812FC5" w:rsidRDefault="00812FC5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41B9" w:rsidRPr="0039316F" w:rsidTr="000041B9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41B9" w:rsidRPr="0039316F" w:rsidRDefault="000041B9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41B9" w:rsidRPr="0039316F" w:rsidTr="000041B9">
        <w:trPr>
          <w:trHeight w:val="324"/>
          <w:jc w:val="right"/>
        </w:trPr>
        <w:tc>
          <w:tcPr>
            <w:tcW w:w="3786" w:type="pct"/>
          </w:tcPr>
          <w:p w:rsidR="000041B9" w:rsidRPr="00C160D2" w:rsidRDefault="000041B9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41B9" w:rsidRPr="00C160D2" w:rsidRDefault="000041B9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41B9" w:rsidRPr="0039316F" w:rsidTr="000041B9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41B9" w:rsidRPr="00A33B57" w:rsidRDefault="000041B9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41B9" w:rsidRPr="0039316F" w:rsidTr="000041B9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41B9" w:rsidRPr="00B85518" w:rsidRDefault="000041B9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Pr="00812FC5" w:rsidRDefault="00C57055" w:rsidP="002E6FF9">
      <w:pPr>
        <w:pStyle w:val="Legenda-Notas"/>
        <w:jc w:val="left"/>
        <w:rPr>
          <w:lang w:val="pt-BR"/>
        </w:rPr>
      </w:pPr>
    </w:p>
    <w:sectPr w:rsidR="00C57055" w:rsidRPr="00812FC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AE4" w:rsidRDefault="00686AE4" w:rsidP="00C160D2">
      <w:r>
        <w:separator/>
      </w:r>
    </w:p>
    <w:p w:rsidR="00686AE4" w:rsidRDefault="00686AE4" w:rsidP="00C160D2"/>
    <w:p w:rsidR="00686AE4" w:rsidRDefault="00686AE4" w:rsidP="00C160D2"/>
  </w:endnote>
  <w:endnote w:type="continuationSeparator" w:id="0">
    <w:p w:rsidR="00686AE4" w:rsidRDefault="00686AE4" w:rsidP="00C160D2">
      <w:r>
        <w:continuationSeparator/>
      </w:r>
    </w:p>
    <w:p w:rsidR="00686AE4" w:rsidRDefault="00686AE4" w:rsidP="00C160D2"/>
    <w:p w:rsidR="00686AE4" w:rsidRDefault="00686AE4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686AE4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B672D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686AE4" w:rsidP="006A5AC2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–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</w:t>
              </w:r>
              <w:r w:rsidR="006A5AC2">
                <w:rPr>
                  <w:color w:val="7F7F7F" w:themeColor="text1" w:themeTint="80"/>
                  <w:lang w:val="pt-BR"/>
                </w:rPr>
                <w:t>Declaração do</w:t>
              </w:r>
              <w:r w:rsidR="00FA20A7" w:rsidRPr="00A33B57">
                <w:rPr>
                  <w:color w:val="7F7F7F" w:themeColor="text1" w:themeTint="80"/>
                  <w:lang w:val="pt-BR"/>
                </w:rPr>
                <w:t xml:space="preserve"> Escopo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AF528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AE4" w:rsidRDefault="00686AE4" w:rsidP="00C160D2">
      <w:r>
        <w:separator/>
      </w:r>
    </w:p>
    <w:p w:rsidR="00686AE4" w:rsidRDefault="00686AE4" w:rsidP="00C160D2"/>
    <w:p w:rsidR="00686AE4" w:rsidRDefault="00686AE4" w:rsidP="00C160D2"/>
  </w:footnote>
  <w:footnote w:type="continuationSeparator" w:id="0">
    <w:p w:rsidR="00686AE4" w:rsidRDefault="00686AE4" w:rsidP="00C160D2">
      <w:r>
        <w:continuationSeparator/>
      </w:r>
    </w:p>
    <w:p w:rsidR="00686AE4" w:rsidRDefault="00686AE4" w:rsidP="00C160D2"/>
    <w:p w:rsidR="00686AE4" w:rsidRDefault="00686AE4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686AE4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5AC2">
                <w:rPr>
                  <w:color w:val="7F7F7F" w:themeColor="text1" w:themeTint="80"/>
                  <w:lang w:val="pt-BR"/>
                </w:rPr>
                <w:t>Vitória cosméticos – Declaração do Escopo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09457FDC" wp14:editId="4A46E15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454C4"/>
    <w:multiLevelType w:val="hybridMultilevel"/>
    <w:tmpl w:val="59D49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9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8"/>
  </w:num>
  <w:num w:numId="15">
    <w:abstractNumId w:val="12"/>
  </w:num>
  <w:num w:numId="16">
    <w:abstractNumId w:val="4"/>
  </w:num>
  <w:num w:numId="17">
    <w:abstractNumId w:val="10"/>
  </w:num>
  <w:num w:numId="18">
    <w:abstractNumId w:val="7"/>
  </w:num>
  <w:num w:numId="19">
    <w:abstractNumId w:val="0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41B9"/>
    <w:rsid w:val="00006EE8"/>
    <w:rsid w:val="0002591C"/>
    <w:rsid w:val="0004013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0F2845"/>
    <w:rsid w:val="001057D9"/>
    <w:rsid w:val="00135E5E"/>
    <w:rsid w:val="00140804"/>
    <w:rsid w:val="00142D99"/>
    <w:rsid w:val="001503D8"/>
    <w:rsid w:val="001A626F"/>
    <w:rsid w:val="001B5402"/>
    <w:rsid w:val="001D412C"/>
    <w:rsid w:val="001D7E31"/>
    <w:rsid w:val="001E5DF6"/>
    <w:rsid w:val="001F01CA"/>
    <w:rsid w:val="001F374C"/>
    <w:rsid w:val="001F7B3E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E6FF9"/>
    <w:rsid w:val="003059AD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242A"/>
    <w:rsid w:val="00452BC5"/>
    <w:rsid w:val="00464CD1"/>
    <w:rsid w:val="004738C8"/>
    <w:rsid w:val="00485059"/>
    <w:rsid w:val="004902AF"/>
    <w:rsid w:val="004A74B4"/>
    <w:rsid w:val="004F14C0"/>
    <w:rsid w:val="00505F77"/>
    <w:rsid w:val="00523BE9"/>
    <w:rsid w:val="00545303"/>
    <w:rsid w:val="0055449E"/>
    <w:rsid w:val="0055639C"/>
    <w:rsid w:val="00571D6C"/>
    <w:rsid w:val="00572A10"/>
    <w:rsid w:val="00576FB4"/>
    <w:rsid w:val="005948ED"/>
    <w:rsid w:val="005A4ED2"/>
    <w:rsid w:val="005B0D38"/>
    <w:rsid w:val="005B7063"/>
    <w:rsid w:val="005C5A81"/>
    <w:rsid w:val="005E3CC7"/>
    <w:rsid w:val="005F1189"/>
    <w:rsid w:val="005F5D84"/>
    <w:rsid w:val="005F5FB2"/>
    <w:rsid w:val="00610EB7"/>
    <w:rsid w:val="00623472"/>
    <w:rsid w:val="00652240"/>
    <w:rsid w:val="006616AD"/>
    <w:rsid w:val="0067032E"/>
    <w:rsid w:val="00686AE4"/>
    <w:rsid w:val="00694C02"/>
    <w:rsid w:val="006A5AC2"/>
    <w:rsid w:val="006A6CF4"/>
    <w:rsid w:val="006C405C"/>
    <w:rsid w:val="006C495D"/>
    <w:rsid w:val="006E1C77"/>
    <w:rsid w:val="006F5922"/>
    <w:rsid w:val="007659C6"/>
    <w:rsid w:val="00771C17"/>
    <w:rsid w:val="0078571C"/>
    <w:rsid w:val="007976A1"/>
    <w:rsid w:val="007A40FE"/>
    <w:rsid w:val="007B3AFD"/>
    <w:rsid w:val="007B41D1"/>
    <w:rsid w:val="007D06E1"/>
    <w:rsid w:val="007E2010"/>
    <w:rsid w:val="007E5103"/>
    <w:rsid w:val="00804F85"/>
    <w:rsid w:val="00806951"/>
    <w:rsid w:val="00812FC5"/>
    <w:rsid w:val="00823116"/>
    <w:rsid w:val="00842D3E"/>
    <w:rsid w:val="008466D8"/>
    <w:rsid w:val="0085196E"/>
    <w:rsid w:val="00854245"/>
    <w:rsid w:val="00863020"/>
    <w:rsid w:val="00875E7E"/>
    <w:rsid w:val="00881002"/>
    <w:rsid w:val="008A1BF4"/>
    <w:rsid w:val="008B672D"/>
    <w:rsid w:val="008C4729"/>
    <w:rsid w:val="008C4BBD"/>
    <w:rsid w:val="008C6252"/>
    <w:rsid w:val="008F0C6A"/>
    <w:rsid w:val="008F677F"/>
    <w:rsid w:val="008F6CE3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AF5284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C6C5A"/>
    <w:rsid w:val="00BD017F"/>
    <w:rsid w:val="00BE3BAE"/>
    <w:rsid w:val="00BF469D"/>
    <w:rsid w:val="00C1117C"/>
    <w:rsid w:val="00C160D2"/>
    <w:rsid w:val="00C20E11"/>
    <w:rsid w:val="00C226F6"/>
    <w:rsid w:val="00C57055"/>
    <w:rsid w:val="00C62C06"/>
    <w:rsid w:val="00C65BFE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041E7"/>
    <w:rsid w:val="00E5197F"/>
    <w:rsid w:val="00E5628C"/>
    <w:rsid w:val="00E74A6E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F227C6"/>
    <w:rsid w:val="00F248AC"/>
    <w:rsid w:val="00F25FD8"/>
    <w:rsid w:val="00F46BE8"/>
    <w:rsid w:val="00F47BF3"/>
    <w:rsid w:val="00F543BD"/>
    <w:rsid w:val="00F56CC2"/>
    <w:rsid w:val="00F573DE"/>
    <w:rsid w:val="00F76CDC"/>
    <w:rsid w:val="00FA20A7"/>
    <w:rsid w:val="00FB3BC3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8C4294-BDCF-48D3-9BDC-D448F577C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17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Declaração do Escopo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1008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Declaração do Escopo</dc:title>
  <dc:subject/>
  <dc:creator>José Luiz Raimundo Junior</dc:creator>
  <cp:keywords/>
  <dc:description/>
  <cp:lastModifiedBy>Divisão de Controle de Licenças</cp:lastModifiedBy>
  <cp:revision>6</cp:revision>
  <cp:lastPrinted>2014-03-18T22:10:00Z</cp:lastPrinted>
  <dcterms:created xsi:type="dcterms:W3CDTF">2016-08-18T23:45:00Z</dcterms:created>
  <dcterms:modified xsi:type="dcterms:W3CDTF">2016-08-22T23:09:00Z</dcterms:modified>
  <cp:category/>
</cp:coreProperties>
</file>