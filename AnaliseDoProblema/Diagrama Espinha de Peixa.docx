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96933" w:rsidP="00B3435E">
            <w:pPr>
              <w:pStyle w:val="TtulodoDocumento"/>
              <w:spacing w:before="0"/>
            </w:pPr>
            <w:r>
              <w:t>Diagrama Espinha de Peixe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996933" w:rsidRDefault="00996933" w:rsidP="006A5AC2"/>
    <w:p w:rsidR="00996933" w:rsidRDefault="00996933" w:rsidP="006A5AC2"/>
    <w:p w:rsidR="00996933" w:rsidRDefault="00996933" w:rsidP="006A5AC2">
      <w:bookmarkStart w:id="0" w:name="_GoBack"/>
      <w:r w:rsidRPr="00996933">
        <w:drawing>
          <wp:inline distT="0" distB="0" distL="0" distR="0" wp14:anchorId="4A267C25" wp14:editId="417585D0">
            <wp:extent cx="6096528" cy="34292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6933" w:rsidRDefault="00996933" w:rsidP="006A5AC2"/>
    <w:p w:rsidR="007C6959" w:rsidRDefault="007C6959" w:rsidP="006A5AC2"/>
    <w:p w:rsidR="005F1189" w:rsidRDefault="005F1189" w:rsidP="006A5AC2"/>
    <w:p w:rsidR="007C6959" w:rsidRPr="007C6959" w:rsidRDefault="007C6959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5B" w:rsidRDefault="00F30B5B" w:rsidP="00C160D2">
      <w:r>
        <w:separator/>
      </w:r>
    </w:p>
    <w:p w:rsidR="00F30B5B" w:rsidRDefault="00F30B5B" w:rsidP="00C160D2"/>
    <w:p w:rsidR="00F30B5B" w:rsidRDefault="00F30B5B" w:rsidP="00C160D2"/>
  </w:endnote>
  <w:endnote w:type="continuationSeparator" w:id="0">
    <w:p w:rsidR="00F30B5B" w:rsidRDefault="00F30B5B" w:rsidP="00C160D2">
      <w:r>
        <w:continuationSeparator/>
      </w:r>
    </w:p>
    <w:p w:rsidR="00F30B5B" w:rsidRDefault="00F30B5B" w:rsidP="00C160D2"/>
    <w:p w:rsidR="00F30B5B" w:rsidRDefault="00F30B5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30B5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9693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30B5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9693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5B" w:rsidRDefault="00F30B5B" w:rsidP="00C160D2">
      <w:r>
        <w:separator/>
      </w:r>
    </w:p>
    <w:p w:rsidR="00F30B5B" w:rsidRDefault="00F30B5B" w:rsidP="00C160D2"/>
    <w:p w:rsidR="00F30B5B" w:rsidRDefault="00F30B5B" w:rsidP="00C160D2"/>
  </w:footnote>
  <w:footnote w:type="continuationSeparator" w:id="0">
    <w:p w:rsidR="00F30B5B" w:rsidRDefault="00F30B5B" w:rsidP="00C160D2">
      <w:r>
        <w:continuationSeparator/>
      </w:r>
    </w:p>
    <w:p w:rsidR="00F30B5B" w:rsidRDefault="00F30B5B" w:rsidP="00C160D2"/>
    <w:p w:rsidR="00F30B5B" w:rsidRDefault="00F30B5B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30B5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933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30B5B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0F69B-A860-41A3-9AA2-F23359F8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79</Words>
  <Characters>432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510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2016-08-19T00:10:00Z</dcterms:created>
  <dcterms:modified xsi:type="dcterms:W3CDTF">2016-08-19T00:10:00Z</dcterms:modified>
  <cp:category/>
</cp:coreProperties>
</file>