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D199D" w:rsidP="00B3435E">
            <w:pPr>
              <w:pStyle w:val="TtulodoDocumento"/>
              <w:spacing w:before="0"/>
            </w:pPr>
            <w:r>
              <w:t>Fronteira da Solução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/>
    <w:p w:rsid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34D8BF" wp14:editId="396BE6E3">
                <wp:simplePos x="0" y="0"/>
                <wp:positionH relativeFrom="margin">
                  <wp:posOffset>356235</wp:posOffset>
                </wp:positionH>
                <wp:positionV relativeFrom="paragraph">
                  <wp:posOffset>259080</wp:posOffset>
                </wp:positionV>
                <wp:extent cx="6031230" cy="3987165"/>
                <wp:effectExtent l="0" t="0" r="26670" b="1333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1230" cy="3987165"/>
                          <a:chOff x="0" y="0"/>
                          <a:chExt cx="6031230" cy="3987165"/>
                        </a:xfrm>
                      </wpg:grpSpPr>
                      <wps:wsp>
                        <wps:cNvPr id="5" name="Elipse 5"/>
                        <wps:cNvSpPr>
                          <a:spLocks/>
                        </wps:cNvSpPr>
                        <wps:spPr>
                          <a:xfrm>
                            <a:off x="0" y="1571625"/>
                            <a:ext cx="1371600" cy="76517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Psicóloga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ipse 13"/>
                        <wps:cNvSpPr>
                          <a:spLocks/>
                        </wps:cNvSpPr>
                        <wps:spPr>
                          <a:xfrm>
                            <a:off x="2466975" y="3381375"/>
                            <a:ext cx="1382395" cy="60579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B9698C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Assistente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>
                          <a:spLocks/>
                        </wps:cNvSpPr>
                        <wps:spPr>
                          <a:xfrm>
                            <a:off x="2257425" y="1457325"/>
                            <a:ext cx="1329055" cy="7334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50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</w:rPr>
                                <w:t>PSYSTEM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>
                          <a:spLocks/>
                        </wps:cNvSpPr>
                        <wps:spPr>
                          <a:xfrm>
                            <a:off x="3895725" y="0"/>
                            <a:ext cx="1390650" cy="8001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S</w:t>
                              </w:r>
                              <w:r w:rsidR="00071FF7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 xml:space="preserve">ervidor de </w:t>
                              </w:r>
                              <w:proofErr w:type="spellStart"/>
                              <w:r w:rsidR="00071FF7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hospegem</w:t>
                              </w:r>
                              <w:proofErr w:type="spellEnd"/>
                            </w:p>
                            <w:p w:rsidR="00DD199D" w:rsidRDefault="00DD199D" w:rsidP="00DD19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de Seta Reta 7"/>
                        <wps:cNvCnPr>
                          <a:cxnSpLocks/>
                        </wps:cNvCnPr>
                        <wps:spPr>
                          <a:xfrm>
                            <a:off x="3971925" y="1819275"/>
                            <a:ext cx="701675" cy="5270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" name="Elipse 6"/>
                        <wps:cNvSpPr>
                          <a:spLocks/>
                        </wps:cNvSpPr>
                        <wps:spPr>
                          <a:xfrm>
                            <a:off x="4819650" y="1419225"/>
                            <a:ext cx="1211580" cy="77597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D199D" w:rsidRPr="00171835" w:rsidRDefault="00DD199D" w:rsidP="00DD199D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</w:pPr>
                              <w:r w:rsidRPr="00171835">
                                <w:rPr>
                                  <w:rFonts w:ascii="Arial" w:hAnsi="Arial"/>
                                  <w:b/>
                                  <w:color w:val="000000" w:themeColor="text1"/>
                                </w:rPr>
                                <w:t>Provedor de E-mail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de Seta Reta 14"/>
                        <wps:cNvCnPr>
                          <a:cxnSpLocks/>
                        </wps:cNvCnPr>
                        <wps:spPr>
                          <a:xfrm>
                            <a:off x="3038475" y="2343150"/>
                            <a:ext cx="45720" cy="87185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" name="Conector de Seta Reta 11"/>
                        <wps:cNvCnPr>
                          <a:cxnSpLocks/>
                        </wps:cNvCnPr>
                        <wps:spPr>
                          <a:xfrm flipH="1">
                            <a:off x="3476625" y="762000"/>
                            <a:ext cx="478155" cy="615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Conector de Seta Reta 12"/>
                        <wps:cNvCnPr>
                          <a:cxnSpLocks/>
                        </wps:cNvCnPr>
                        <wps:spPr>
                          <a:xfrm flipH="1">
                            <a:off x="1476375" y="1885950"/>
                            <a:ext cx="669925" cy="4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Forma Livre: Forma 15"/>
                        <wps:cNvSpPr>
                          <a:spLocks/>
                        </wps:cNvSpPr>
                        <wps:spPr>
                          <a:xfrm>
                            <a:off x="1752600" y="942975"/>
                            <a:ext cx="2567940" cy="1981200"/>
                          </a:xfrm>
                          <a:custGeom>
                            <a:avLst/>
                            <a:gdLst>
                              <a:gd name="connsiteX0" fmla="*/ 762009 w 2053893"/>
                              <a:gd name="connsiteY0" fmla="*/ 22296 h 1921579"/>
                              <a:gd name="connsiteX1" fmla="*/ 1914534 w 2053893"/>
                              <a:gd name="connsiteY1" fmla="*/ 384246 h 1921579"/>
                              <a:gd name="connsiteX2" fmla="*/ 1990734 w 2053893"/>
                              <a:gd name="connsiteY2" fmla="*/ 1403421 h 1921579"/>
                              <a:gd name="connsiteX3" fmla="*/ 1524009 w 2053893"/>
                              <a:gd name="connsiteY3" fmla="*/ 1708221 h 1921579"/>
                              <a:gd name="connsiteX4" fmla="*/ 609609 w 2053893"/>
                              <a:gd name="connsiteY4" fmla="*/ 1908246 h 1921579"/>
                              <a:gd name="connsiteX5" fmla="*/ 295284 w 2053893"/>
                              <a:gd name="connsiteY5" fmla="*/ 1327221 h 1921579"/>
                              <a:gd name="connsiteX6" fmla="*/ 9 w 2053893"/>
                              <a:gd name="connsiteY6" fmla="*/ 603321 h 1921579"/>
                              <a:gd name="connsiteX7" fmla="*/ 304809 w 2053893"/>
                              <a:gd name="connsiteY7" fmla="*/ 98496 h 1921579"/>
                              <a:gd name="connsiteX8" fmla="*/ 762009 w 2053893"/>
                              <a:gd name="connsiteY8" fmla="*/ 22296 h 19215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053893" h="1921579">
                                <a:moveTo>
                                  <a:pt x="762009" y="22296"/>
                                </a:moveTo>
                                <a:cubicBezTo>
                                  <a:pt x="1030296" y="69921"/>
                                  <a:pt x="1709747" y="154059"/>
                                  <a:pt x="1914534" y="384246"/>
                                </a:cubicBezTo>
                                <a:cubicBezTo>
                                  <a:pt x="2119321" y="614433"/>
                                  <a:pt x="2055822" y="1182759"/>
                                  <a:pt x="1990734" y="1403421"/>
                                </a:cubicBezTo>
                                <a:cubicBezTo>
                                  <a:pt x="1925647" y="1624084"/>
                                  <a:pt x="1754196" y="1624084"/>
                                  <a:pt x="1524009" y="1708221"/>
                                </a:cubicBezTo>
                                <a:cubicBezTo>
                                  <a:pt x="1293822" y="1792358"/>
                                  <a:pt x="814396" y="1971746"/>
                                  <a:pt x="609609" y="1908246"/>
                                </a:cubicBezTo>
                                <a:cubicBezTo>
                                  <a:pt x="404822" y="1844746"/>
                                  <a:pt x="396884" y="1544709"/>
                                  <a:pt x="295284" y="1327221"/>
                                </a:cubicBezTo>
                                <a:cubicBezTo>
                                  <a:pt x="193684" y="1109734"/>
                                  <a:pt x="-1578" y="808108"/>
                                  <a:pt x="9" y="603321"/>
                                </a:cubicBezTo>
                                <a:cubicBezTo>
                                  <a:pt x="1596" y="398534"/>
                                  <a:pt x="171459" y="192159"/>
                                  <a:pt x="304809" y="98496"/>
                                </a:cubicBezTo>
                                <a:cubicBezTo>
                                  <a:pt x="438159" y="4833"/>
                                  <a:pt x="493722" y="-25329"/>
                                  <a:pt x="762009" y="222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FF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4D8BF" id="Agrupar 16" o:spid="_x0000_s1026" style="position:absolute;margin-left:28.05pt;margin-top:20.4pt;width:474.9pt;height:313.95pt;z-index:251671552;mso-position-horizontal-relative:margin" coordsize="60312,39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">
                <v:oval id="Elipse 5" o:spid="_x0000_s1027" style="position:absolute;top:15716;width:13716;height:7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hJsIA&#10;AADaAAAADwAAAGRycy9kb3ducmV2LnhtbESPQYvCMBSE7wv+h/AEb2uqoKvVKCIIorCwKnh9Ns+2&#10;2LzUJNb67zcLCx6HmfmGmS9bU4mGnC8tKxj0ExDEmdUl5wpOx83nBIQPyBory6TgRR6Wi87HHFNt&#10;n/xDzSHkIkLYp6igCKFOpfRZQQZ939bE0btaZzBE6XKpHT4j3FRymCRjabDkuFBgTeuCstvhYRTc&#10;ZO0vx12z31bnb7deZbvp/euuVK/brmYgArXhHf5vb7WCEfxd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HKEmwgAAANo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Psicóloga</w:t>
                        </w:r>
                      </w:p>
                    </w:txbxContent>
                  </v:textbox>
                </v:oval>
                <v:oval id="Elipse 13" o:spid="_x0000_s1028" style="position:absolute;left:24669;top:33813;width:13824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2HgsIA&#10;AADbAAAADwAAAGRycy9kb3ducmV2LnhtbERP32vCMBB+H/g/hBN8m+kmuK0aRQqDUmEwHez1bG5t&#10;sbnUJLb1v18GA9/u4/t56+1oWtGT841lBU/zBARxaXXDlYKv4/vjKwgfkDW2lknBjTxsN5OHNaba&#10;DvxJ/SFUIoawT1FBHUKXSunLmgz6ue2II/djncEQoaukdjjEcNPK5yRZSoMNx4YaO8pqKs+Hq1Fw&#10;lp0/HYt+n7ffHy7blcXb5eWi1Gw67lYgAo3hLv535zrOX8DfL/E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YeCwgAAANs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B9698C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Assistente</w:t>
                        </w:r>
                      </w:p>
                    </w:txbxContent>
                  </v:textbox>
                </v:oval>
                <v:oval id="Elipse 2" o:spid="_x0000_s1029" style="position:absolute;left:22574;top:14573;width:1329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pyMEA&#10;AADaAAAADwAAAGRycy9kb3ducmV2LnhtbESPQWsCMRSE70L/Q3gFb5qtopXVKKUgCHpRe2hvj+S5&#10;G9y8LJt0d/33RhA8DjPzDbPa9K4SLTXBelbwMc5AEGtvLBcKfs7b0QJEiMgGK8+k4EYBNuu3wQpz&#10;4zs+UnuKhUgQDjkqKGOscymDLslhGPuaOHkX3ziMSTaFNA12Ce4qOcmyuXRoOS2UWNN3Sfp6+ncK&#10;vMZFb+Nh/6d/P+217aazWrNSw/f+awkiUh9f4Wd7ZxRM4HEl3QC5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6qcjBAAAA2gAAAA8AAAAAAAAAAAAAAAAAmAIAAGRycy9kb3du&#10;cmV2LnhtbFBLBQYAAAAABAAEAPUAAACGAwAAAAA=&#10;" fillcolor="#7f7f7f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</w:rPr>
                          <w:t>PSYSTEM</w:t>
                        </w:r>
                      </w:p>
                    </w:txbxContent>
                  </v:textbox>
                </v:oval>
                <v:oval id="Elipse 9" o:spid="_x0000_s1030" style="position:absolute;left:38957;width:1390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GrI8IA&#10;AADaAAAADwAAAGRycy9kb3ducmV2LnhtbESPQYvCMBSE78L+h/AW9qbpeli1GkWEBVEQtMJe3zbP&#10;tti81CTW+u+NIHgcZuYbZrboTC1acr6yrOB7kIAgzq2uuFBwzH77YxA+IGusLZOCO3lYzD96M0y1&#10;vfGe2kMoRISwT1FBGUKTSunzkgz6gW2Io3eyzmCI0hVSO7xFuKnlMEl+pMGK40KJDa1Kys+Hq1Fw&#10;lo3/zzbtdl3/7dxqmW8ml9FFqa/PbjkFEagL7/CrvdYKJ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asjwgAAANo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S</w:t>
                        </w:r>
                        <w:r w:rsidR="00071FF7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 xml:space="preserve">ervidor de </w:t>
                        </w:r>
                        <w:proofErr w:type="spellStart"/>
                        <w:r w:rsidR="00071FF7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hospegem</w:t>
                        </w:r>
                        <w:proofErr w:type="spellEnd"/>
                      </w:p>
                      <w:p w:rsidR="00DD199D" w:rsidRDefault="00DD199D" w:rsidP="00DD199D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7" o:spid="_x0000_s1031" type="#_x0000_t32" style="position:absolute;left:39719;top:18192;width:7017;height: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hKD8MAAADaAAAADwAAAGRycy9kb3ducmV2LnhtbESPQWvCQBSE74X+h+UVvDUbRZoSs4oI&#10;gmAPTax4fWSfSTD7NuyuJv333UKhx2FmvmGKzWR68SDnO8sK5kkKgri2uuNGwddp//oOwgdkjb1l&#10;UvBNHjbr56cCc21HLulRhUZECPscFbQhDLmUvm7JoE/sQBy9q3UGQ5SukdrhGOGml4s0fZMGO44L&#10;LQ60a6m+VXej4FZ+NONyMZ6r++W4vWbeydOnU2r2Mm1XIAJN4T/81z5oBRn8Xok3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oSg/DAAAA2gAAAA8AAAAAAAAAAAAA&#10;AAAAoQIAAGRycy9kb3ducmV2LnhtbFBLBQYAAAAABAAEAPkAAACRAwAAAAA=&#10;" strokecolor="windowText" strokeweight=".5pt">
                  <v:stroke startarrow="block" endarrow="block" joinstyle="miter"/>
                  <o:lock v:ext="edit" shapetype="f"/>
                </v:shape>
                <v:oval id="Elipse 6" o:spid="_x0000_s1032" style="position:absolute;left:48196;top:14192;width:12116;height:7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/UcIA&#10;AADaAAAADwAAAGRycy9kb3ducmV2LnhtbESPQYvCMBSE78L+h/AWvGnqHtTtGkWEBVEQtMJe3zbP&#10;tti81CTW+u+NIHgcZuYbZrboTC1acr6yrGA0TEAQ51ZXXCg4Zr+DKQgfkDXWlknBnTws5h+9Gaba&#10;3nhP7SEUIkLYp6igDKFJpfR5SQb90DbE0TtZZzBE6QqpHd4i3NTyK0nG0mDFcaHEhlYl5efD1Sg4&#10;y8b/Z5t2u67/dm61zDffl8lFqf5nt/wBEagL7/CrvdYKx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zj9RwgAAANoAAAAPAAAAAAAAAAAAAAAAAJgCAABkcnMvZG93&#10;bnJldi54bWxQSwUGAAAAAAQABAD1AAAAhwMAAAAA&#10;" fillcolor="#d9d9d9" strokecolor="windowText" strokeweight="1pt">
                  <v:stroke joinstyle="miter"/>
                  <v:path arrowok="t"/>
                  <v:textbox>
                    <w:txbxContent>
                      <w:p w:rsidR="00DD199D" w:rsidRPr="00171835" w:rsidRDefault="00DD199D" w:rsidP="00DD199D">
                        <w:pPr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</w:rPr>
                        </w:pPr>
                        <w:r w:rsidRPr="00171835">
                          <w:rPr>
                            <w:rFonts w:ascii="Arial" w:hAnsi="Arial"/>
                            <w:b/>
                            <w:color w:val="000000" w:themeColor="text1"/>
                          </w:rPr>
                          <w:t>Provedor de E-mail</w:t>
                        </w:r>
                      </w:p>
                    </w:txbxContent>
                  </v:textbox>
                </v:oval>
                <v:shape id="Conector de Seta Reta 14" o:spid="_x0000_s1033" type="#_x0000_t32" style="position:absolute;left:30384;top:23431;width:457;height:8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ZnS8IAAADbAAAADwAAAGRycy9kb3ducmV2LnhtbERPTWvDMAy9F/YfjAa7NU5LaEcat5TB&#10;YLAdmmRjVxGrSWgsB9ttsn8/Dwa96fE+VRxmM4gbOd9bVrBKUhDEjdU9two+69flMwgfkDUOlknB&#10;D3k47B8WBebaTlzSrQqtiCHsc1TQhTDmUvqmI4M+sSNx5M7WGQwRulZqh1MMN4Ncp+lGGuw5NnQ4&#10;0ktHzaW6GgWX8qOdsvX0VV2/34/nrXeyPjmlnh7n4w5EoDncxf/uNx3nZ/D3Szx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ZnS8IAAADbAAAADwAAAAAAAAAAAAAA&#10;AAChAgAAZHJzL2Rvd25yZXYueG1sUEsFBgAAAAAEAAQA+QAAAJADAAAAAA==&#10;" strokecolor="windowText" strokeweight=".5pt">
                  <v:stroke startarrow="block" endarrow="block" joinstyle="miter"/>
                  <o:lock v:ext="edit" shapetype="f"/>
                </v:shape>
                <v:shape id="Conector de Seta Reta 11" o:spid="_x0000_s1034" type="#_x0000_t32" style="position:absolute;left:34766;top:7620;width:4781;height:6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sWtr0AAADbAAAADwAAAGRycy9kb3ducmV2LnhtbERPTYvCMBC9L/gfwgh7W9MKu0g1LSII&#10;erSK56EZ22IzqZ2o9d+bhYW9zeN9zqoYXaceNEjr2UA6S0ARV962XBs4HbdfC1ASkC12nsnAiwSK&#10;fPKxwsz6Jx/oUYZaxRCWDA00IfSZ1lI15FBmvieO3MUPDkOEQ63tgM8Y7jo9T5If7bDl2NBgT5uG&#10;qmt5dwbCRqQ7nlMsb3vSVZvKt9ULYz6n43oJKtAY/sV/7p2N81P4/SUeoPM3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QbFra9AAAA2wAAAA8AAAAAAAAAAAAAAAAAoQIA&#10;AGRycy9kb3ducmV2LnhtbFBLBQYAAAAABAAEAPkAAACLAwAAAAA=&#10;" strokecolor="windowText" strokeweight=".5pt">
                  <v:stroke startarrow="block" endarrow="block" joinstyle="miter"/>
                  <o:lock v:ext="edit" shapetype="f"/>
                </v:shape>
                <v:shape id="Conector de Seta Reta 12" o:spid="_x0000_s1035" type="#_x0000_t32" style="position:absolute;left:14763;top:18859;width:6700;height:4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mIwbsAAADbAAAADwAAAGRycy9kb3ducmV2LnhtbERPTYvCMBC9C/6HMII3TSsoUo0igqBH&#10;67LnoRnbYjOpnaj135uFBW/zeJ+z3vauUU/qpPZsIJ0moIgLb2suDfxcDpMlKAnIFhvPZOBNAtvN&#10;cLDGzPoXn+mZh1LFEJYMDVQhtJnWUlTkUKa+JY7c1XcOQ4RdqW2HrxjuGj1LkoV2WHNsqLClfUXF&#10;LX84A2Ev0lx+U8zvJ9JFncrc6qUx41G/W4EK1Iev+N99tHH+DP5+iQfoz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kyYjBuwAAANsAAAAPAAAAAAAAAAAAAAAAAKECAABk&#10;cnMvZG93bnJldi54bWxQSwUGAAAAAAQABAD5AAAAiQMAAAAA&#10;" strokecolor="windowText" strokeweight=".5pt">
                  <v:stroke startarrow="block" endarrow="block" joinstyle="miter"/>
                  <o:lock v:ext="edit" shapetype="f"/>
                </v:shape>
                <v:shape id="Forma Livre: Forma 15" o:spid="_x0000_s1036" style="position:absolute;left:17526;top:9429;width:25679;height:19812;visibility:visible;mso-wrap-style:square;v-text-anchor:middle" coordsize="2053893,1921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MZ2sEA&#10;AADbAAAADwAAAGRycy9kb3ducmV2LnhtbERPS2vCQBC+F/oflin0VjdVKiW6ERF8UE/a9j5mxyQk&#10;O5tmxxj/fbdQ8DYf33Pmi8E1qqcuVJ4NvI4SUMS5txUXBr4+1y/voIIgW2w8k4EbBVhkjw9zTK2/&#10;8oH6oxQqhnBI0UAp0qZah7wkh2HkW+LInX3nUCLsCm07vMZw1+hxkky1w4pjQ4ktrUrK6+PFGbCy&#10;mci2zve779u+1avwUZz6H2Oen4blDJTQIHfxv3tn4/w3+Ps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DGdrBAAAA2wAAAA8AAAAAAAAAAAAAAAAAmAIAAGRycy9kb3du&#10;cmV2LnhtbFBLBQYAAAAABAAEAPUAAACGAwAAAAA=&#10;" path="m762009,22296v268287,47625,947738,131763,1152525,361950c2119321,614433,2055822,1182759,1990734,1403421v-65087,220663,-236538,220663,-466725,304800c1293822,1792358,814396,1971746,609609,1908246,404822,1844746,396884,1544709,295284,1327221,193684,1109734,-1578,808108,9,603321,1596,398534,171459,192159,304809,98496,438159,4833,493722,-25329,762009,22296xe" filled="f" strokecolor="red" strokeweight="1pt">
                  <v:stroke dashstyle="dash" joinstyle="miter"/>
                  <v:path arrowok="t" o:connecttype="custom" o:connectlocs="952724,22988;2393702,396168;2488974,1446965;1905437,1761222;762182,1967453;369187,1368401;11,622040;381096,101552;952724,22988" o:connectangles="0,0,0,0,0,0,0,0,0"/>
                </v:shape>
                <w10:wrap anchorx="margin"/>
              </v:group>
            </w:pict>
          </mc:Fallback>
        </mc:AlternateContent>
      </w:r>
      <w:bookmarkEnd w:id="0"/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75F" w:rsidRDefault="0089675F" w:rsidP="00C160D2">
      <w:r>
        <w:separator/>
      </w:r>
    </w:p>
    <w:p w:rsidR="0089675F" w:rsidRDefault="0089675F" w:rsidP="00C160D2"/>
    <w:p w:rsidR="0089675F" w:rsidRDefault="0089675F" w:rsidP="00C160D2"/>
  </w:endnote>
  <w:endnote w:type="continuationSeparator" w:id="0">
    <w:p w:rsidR="0089675F" w:rsidRDefault="0089675F" w:rsidP="00C160D2">
      <w:r>
        <w:continuationSeparator/>
      </w:r>
    </w:p>
    <w:p w:rsidR="0089675F" w:rsidRDefault="0089675F" w:rsidP="00C160D2"/>
    <w:p w:rsidR="0089675F" w:rsidRDefault="0089675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9675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03CE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9675F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03CE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75F" w:rsidRDefault="0089675F" w:rsidP="00C160D2">
      <w:r>
        <w:separator/>
      </w:r>
    </w:p>
    <w:p w:rsidR="0089675F" w:rsidRDefault="0089675F" w:rsidP="00C160D2"/>
    <w:p w:rsidR="0089675F" w:rsidRDefault="0089675F" w:rsidP="00C160D2"/>
  </w:footnote>
  <w:footnote w:type="continuationSeparator" w:id="0">
    <w:p w:rsidR="0089675F" w:rsidRDefault="0089675F" w:rsidP="00C160D2">
      <w:r>
        <w:continuationSeparator/>
      </w:r>
    </w:p>
    <w:p w:rsidR="0089675F" w:rsidRDefault="0089675F" w:rsidP="00C160D2"/>
    <w:p w:rsidR="0089675F" w:rsidRDefault="0089675F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9675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71FF7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03CE9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9675F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BF739C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BD6F07-F441-43C6-A3D5-87B2BD73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3</TotalTime>
  <Pages>2</Pages>
  <Words>78</Words>
  <Characters>422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499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4</cp:revision>
  <cp:lastPrinted>2014-03-18T22:10:00Z</cp:lastPrinted>
  <dcterms:created xsi:type="dcterms:W3CDTF">2016-08-18T23:52:00Z</dcterms:created>
  <dcterms:modified xsi:type="dcterms:W3CDTF">2016-08-23T00:02:00Z</dcterms:modified>
  <cp:category/>
</cp:coreProperties>
</file>